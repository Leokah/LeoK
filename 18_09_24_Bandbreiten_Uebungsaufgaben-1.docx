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C107" w14:textId="3008050C" w:rsidR="00BA5297" w:rsidRPr="00D9343E" w:rsidRDefault="00855838" w:rsidP="00855838">
      <w:pPr>
        <w:pStyle w:val="Titel"/>
        <w:tabs>
          <w:tab w:val="left" w:pos="3420"/>
          <w:tab w:val="right" w:pos="9180"/>
        </w:tabs>
        <w:ind w:left="36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</w:t>
      </w:r>
      <w:bookmarkStart w:id="0" w:name="_GoBack"/>
      <w:bookmarkEnd w:id="0"/>
      <w:r w:rsidR="0032414E">
        <w:rPr>
          <w:b/>
          <w:noProof/>
          <w:sz w:val="28"/>
          <w:szCs w:val="28"/>
        </w:rPr>
        <w:t>Übertragungszeiten und Bandbreiten</w:t>
      </w:r>
      <w:r w:rsidR="00F71D86">
        <w:rPr>
          <w:b/>
          <w:noProof/>
          <w:sz w:val="28"/>
          <w:szCs w:val="28"/>
        </w:rPr>
        <w:t xml:space="preserve"> –</w:t>
      </w:r>
      <w:r w:rsidR="0032414E">
        <w:rPr>
          <w:b/>
          <w:noProof/>
          <w:sz w:val="28"/>
          <w:szCs w:val="28"/>
        </w:rPr>
        <w:t xml:space="preserve"> Üb</w:t>
      </w:r>
      <w:r w:rsidR="00A6090A">
        <w:rPr>
          <w:b/>
          <w:noProof/>
          <w:sz w:val="28"/>
          <w:szCs w:val="28"/>
        </w:rPr>
        <w:t>ungs</w:t>
      </w:r>
      <w:r w:rsidR="00A531A5">
        <w:rPr>
          <w:b/>
          <w:noProof/>
          <w:sz w:val="28"/>
          <w:szCs w:val="28"/>
        </w:rPr>
        <w:t>aufgaben</w:t>
      </w:r>
    </w:p>
    <w:p w14:paraId="25B9C108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25B9C10B" w14:textId="3F1B9B0A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  <w:r w:rsidR="00A868A8">
        <w:rPr>
          <w:rFonts w:ascii="Times New Roman" w:hAnsi="Times New Roman" w:cs="Times New Roman"/>
        </w:rPr>
        <w:br/>
      </w:r>
      <w:r w:rsidR="0095268A">
        <w:rPr>
          <w:rFonts w:ascii="Times New Roman" w:hAnsi="Times New Roman" w:cs="Times New Roman"/>
        </w:rPr>
        <w:t xml:space="preserve">(s. </w:t>
      </w:r>
      <w:r w:rsidR="00A868A8">
        <w:rPr>
          <w:rFonts w:ascii="Times New Roman" w:hAnsi="Times New Roman" w:cs="Times New Roman"/>
        </w:rPr>
        <w:t xml:space="preserve">Präsentation </w:t>
      </w:r>
      <w:r w:rsidR="00465844">
        <w:rPr>
          <w:rFonts w:ascii="Times New Roman" w:hAnsi="Times New Roman" w:cs="Times New Roman"/>
        </w:rPr>
        <w:t xml:space="preserve">„CPU-Architekturen“, Blatt: </w:t>
      </w:r>
      <w:r w:rsidR="009B4813">
        <w:rPr>
          <w:rFonts w:ascii="Times New Roman" w:hAnsi="Times New Roman" w:cs="Times New Roman"/>
        </w:rPr>
        <w:t>„Ä</w:t>
      </w:r>
      <w:r w:rsidR="0095268A">
        <w:rPr>
          <w:rFonts w:ascii="Times New Roman" w:hAnsi="Times New Roman" w:cs="Times New Roman"/>
        </w:rPr>
        <w:t xml:space="preserve">ltere </w:t>
      </w:r>
      <w:r w:rsidR="009B4813">
        <w:rPr>
          <w:rFonts w:ascii="Times New Roman" w:hAnsi="Times New Roman" w:cs="Times New Roman"/>
        </w:rPr>
        <w:t>CPU-Architektur“</w:t>
      </w:r>
      <w:r w:rsidR="0095268A">
        <w:rPr>
          <w:rFonts w:ascii="Times New Roman" w:hAnsi="Times New Roman" w:cs="Times New Roman"/>
        </w:rPr>
        <w:t>)</w:t>
      </w:r>
    </w:p>
    <w:p w14:paraId="25B9C10C" w14:textId="30DE0A20" w:rsidR="003E34AE" w:rsidRPr="003E34AE" w:rsidRDefault="009B2B28" w:rsidP="009B2B28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beiden Komponenten Northbridge und CPU</w:t>
      </w:r>
    </w:p>
    <w:p w14:paraId="25B9C10D" w14:textId="77777777" w:rsidR="00F71D86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  <w:r w:rsidR="00012E89">
        <w:rPr>
          <w:rFonts w:ascii="Times New Roman" w:hAnsi="Times New Roman" w:cs="Times New Roman"/>
        </w:rPr>
        <w:t xml:space="preserve"> (s. Online-Händler </w:t>
      </w:r>
      <w:r w:rsidR="00012E89" w:rsidRPr="00012E89">
        <w:rPr>
          <w:rFonts w:ascii="Times New Roman" w:hAnsi="Times New Roman" w:cs="Times New Roman"/>
        </w:rPr>
        <w:sym w:font="Wingdings" w:char="F0E0"/>
      </w:r>
      <w:r w:rsidR="00012E89">
        <w:rPr>
          <w:rFonts w:ascii="Times New Roman" w:hAnsi="Times New Roman" w:cs="Times New Roman"/>
        </w:rPr>
        <w:t xml:space="preserve"> Arbeitsspeicher)</w:t>
      </w:r>
    </w:p>
    <w:p w14:paraId="25B9C10E" w14:textId="21B4802D" w:rsidR="00F71D86" w:rsidRDefault="009B2B28" w:rsidP="009B2B28">
      <w:pPr>
        <w:pStyle w:val="Listenabsatz"/>
        <w:ind w:left="360"/>
      </w:pPr>
      <w:r>
        <w:t>Taktfrequenz, Busbreite des Arbeitsspeichers, Latenzzeiten</w:t>
      </w:r>
    </w:p>
    <w:p w14:paraId="25B9C10F" w14:textId="2FFB2D31" w:rsidR="004F2336" w:rsidRDefault="004F2336" w:rsidP="004F2336">
      <w:pPr>
        <w:pStyle w:val="Default"/>
        <w:rPr>
          <w:color w:val="000000" w:themeColor="text1"/>
          <w:sz w:val="20"/>
        </w:rPr>
      </w:pPr>
      <w:r w:rsidRPr="004F2336">
        <w:rPr>
          <w:b/>
          <w:color w:val="000000" w:themeColor="text1"/>
          <w:sz w:val="22"/>
        </w:rPr>
        <w:t>Information</w:t>
      </w:r>
      <w:r w:rsidR="00F41AFA"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3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 w:rsidR="00012E89">
        <w:rPr>
          <w:color w:val="000000" w:themeColor="text1"/>
          <w:sz w:val="20"/>
        </w:rPr>
        <w:t xml:space="preserve">Die </w:t>
      </w:r>
      <w:r w:rsidR="00012E89" w:rsidRPr="00012E89">
        <w:rPr>
          <w:b/>
          <w:i/>
          <w:color w:val="000000" w:themeColor="text1"/>
          <w:sz w:val="20"/>
        </w:rPr>
        <w:t>Bandbreite</w:t>
      </w:r>
      <w:r w:rsidR="00012E89">
        <w:rPr>
          <w:color w:val="000000" w:themeColor="text1"/>
          <w:sz w:val="20"/>
        </w:rPr>
        <w:t xml:space="preserve"> eines Systems gibt an, welche Datenmenge (M</w:t>
      </w:r>
      <w:r w:rsidR="00D02925">
        <w:rPr>
          <w:color w:val="000000" w:themeColor="text1"/>
          <w:sz w:val="20"/>
        </w:rPr>
        <w:t>B</w:t>
      </w:r>
      <w:r w:rsidR="00012E89">
        <w:rPr>
          <w:color w:val="000000" w:themeColor="text1"/>
          <w:sz w:val="20"/>
        </w:rPr>
        <w:t xml:space="preserve">yte, GByte) von oder zu dieser Komponente innerhalb einer Sekunde transportiert werden kann. </w:t>
      </w:r>
      <w:r w:rsidRPr="0006614F">
        <w:rPr>
          <w:color w:val="000000" w:themeColor="text1"/>
          <w:sz w:val="20"/>
        </w:rPr>
        <w:t>Die typischen PC-Speicher übertragen 64 Bit (</w:t>
      </w:r>
      <w:r w:rsidRPr="00012E89">
        <w:rPr>
          <w:i/>
          <w:color w:val="000000" w:themeColor="text1"/>
          <w:sz w:val="20"/>
        </w:rPr>
        <w:t>Busbreite</w:t>
      </w:r>
      <w:r w:rsidRPr="0006614F">
        <w:rPr>
          <w:color w:val="000000" w:themeColor="text1"/>
          <w:sz w:val="20"/>
        </w:rPr>
        <w:t xml:space="preserve"> = 64 Bit bzw. 8 Byte) bei jedem Transportvorgang.</w:t>
      </w:r>
      <w:r w:rsidR="00012E89">
        <w:rPr>
          <w:color w:val="000000" w:themeColor="text1"/>
          <w:sz w:val="20"/>
        </w:rPr>
        <w:t xml:space="preserve"> Di</w:t>
      </w:r>
      <w:r w:rsidRPr="0006614F">
        <w:rPr>
          <w:color w:val="000000" w:themeColor="text1"/>
          <w:sz w:val="20"/>
        </w:rPr>
        <w:t xml:space="preserve">e </w:t>
      </w:r>
      <w:r w:rsidRPr="00012E89">
        <w:rPr>
          <w:i/>
          <w:color w:val="000000" w:themeColor="text1"/>
          <w:sz w:val="20"/>
        </w:rPr>
        <w:t>Arbeitsfrequenz</w:t>
      </w:r>
      <w:r w:rsidRPr="0006614F">
        <w:rPr>
          <w:color w:val="000000" w:themeColor="text1"/>
          <w:sz w:val="20"/>
        </w:rPr>
        <w:t xml:space="preserve"> (in MHz) ist in de</w:t>
      </w:r>
      <w:r w:rsidR="00BF4FCA">
        <w:rPr>
          <w:color w:val="000000" w:themeColor="text1"/>
          <w:sz w:val="20"/>
        </w:rPr>
        <w:t>r</w:t>
      </w:r>
      <w:r w:rsidRPr="0006614F">
        <w:rPr>
          <w:color w:val="000000" w:themeColor="text1"/>
          <w:sz w:val="20"/>
        </w:rPr>
        <w:t xml:space="preserve"> </w:t>
      </w:r>
      <w:r w:rsidR="00BF4FCA">
        <w:rPr>
          <w:color w:val="000000" w:themeColor="text1"/>
          <w:sz w:val="20"/>
        </w:rPr>
        <w:t>Bezeich</w:t>
      </w:r>
      <w:r w:rsidR="00295965">
        <w:rPr>
          <w:color w:val="000000" w:themeColor="text1"/>
          <w:sz w:val="20"/>
        </w:rPr>
        <w:t>n</w:t>
      </w:r>
      <w:r w:rsidR="00BF4FCA">
        <w:rPr>
          <w:color w:val="000000" w:themeColor="text1"/>
          <w:sz w:val="20"/>
        </w:rPr>
        <w:t>ung</w:t>
      </w:r>
      <w:r w:rsidRPr="0006614F">
        <w:rPr>
          <w:color w:val="000000" w:themeColor="text1"/>
          <w:sz w:val="20"/>
        </w:rPr>
        <w:t xml:space="preserve"> der </w:t>
      </w:r>
      <w:r w:rsidR="00012E89">
        <w:rPr>
          <w:color w:val="000000" w:themeColor="text1"/>
          <w:sz w:val="20"/>
        </w:rPr>
        <w:t>Speicher-</w:t>
      </w:r>
      <w:r w:rsidRPr="0006614F">
        <w:rPr>
          <w:color w:val="000000" w:themeColor="text1"/>
          <w:sz w:val="20"/>
        </w:rPr>
        <w:t>Komponente enthalten</w:t>
      </w:r>
      <w:r w:rsidR="00012E89">
        <w:rPr>
          <w:color w:val="000000" w:themeColor="text1"/>
          <w:sz w:val="20"/>
        </w:rPr>
        <w:t xml:space="preserve"> und gibt an, wie viele Transportvorgänge pro Sekunde durchgeführt werden.</w:t>
      </w:r>
      <w:r w:rsidRPr="0006614F">
        <w:rPr>
          <w:color w:val="000000" w:themeColor="text1"/>
          <w:sz w:val="20"/>
        </w:rPr>
        <w:t xml:space="preserve"> Viele Händler geben auch die </w:t>
      </w:r>
      <w:r w:rsidRPr="00012E89">
        <w:rPr>
          <w:i/>
          <w:color w:val="000000" w:themeColor="text1"/>
          <w:sz w:val="20"/>
        </w:rPr>
        <w:t>Bandbreite</w:t>
      </w:r>
      <w:r w:rsidRPr="0006614F">
        <w:rPr>
          <w:color w:val="000000" w:themeColor="text1"/>
          <w:sz w:val="20"/>
        </w:rPr>
        <w:t xml:space="preserve"> im Namen des Speichers an:</w:t>
      </w:r>
    </w:p>
    <w:p w14:paraId="25B9C110" w14:textId="77777777" w:rsidR="004F2336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Bsp.</w:t>
      </w:r>
      <w:r w:rsidRPr="0006614F">
        <w:rPr>
          <w:rFonts w:ascii="Arial" w:hAnsi="Arial" w:cs="Arial"/>
          <w:i/>
          <w:color w:val="000000" w:themeColor="text1"/>
          <w:sz w:val="20"/>
        </w:rPr>
        <w:t>: DDR3-1333 PC3-10666</w:t>
      </w:r>
      <w:r w:rsidRPr="0006614F">
        <w:rPr>
          <w:rFonts w:ascii="Arial" w:hAnsi="Arial" w:cs="Arial"/>
          <w:color w:val="000000" w:themeColor="text1"/>
          <w:sz w:val="20"/>
        </w:rPr>
        <w:t xml:space="preserve">: Arbeitsfrequenz = 1333 MHz, </w:t>
      </w:r>
      <w:proofErr w:type="gramStart"/>
      <w:r w:rsidRPr="0006614F">
        <w:rPr>
          <w:rFonts w:ascii="Arial" w:hAnsi="Arial" w:cs="Arial"/>
          <w:color w:val="000000" w:themeColor="text1"/>
          <w:sz w:val="20"/>
        </w:rPr>
        <w:t>Bandbreite  =</w:t>
      </w:r>
      <w:proofErr w:type="gramEnd"/>
      <w:r w:rsidRPr="0006614F">
        <w:rPr>
          <w:rFonts w:ascii="Arial" w:hAnsi="Arial" w:cs="Arial"/>
          <w:color w:val="000000" w:themeColor="text1"/>
          <w:sz w:val="20"/>
        </w:rPr>
        <w:t xml:space="preserve"> 1066</w:t>
      </w:r>
      <w:r w:rsidR="00A6090A">
        <w:rPr>
          <w:rFonts w:ascii="Arial" w:hAnsi="Arial" w:cs="Arial"/>
          <w:color w:val="000000" w:themeColor="text1"/>
          <w:sz w:val="20"/>
        </w:rPr>
        <w:t>6</w:t>
      </w:r>
      <w:r w:rsidRPr="0006614F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25B9C111" w14:textId="77777777" w:rsidR="004F2336" w:rsidRPr="0006614F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 xml:space="preserve">Der </w:t>
      </w:r>
      <w:r>
        <w:rPr>
          <w:rFonts w:ascii="Arial" w:hAnsi="Arial" w:cs="Arial"/>
          <w:color w:val="000000" w:themeColor="text1"/>
          <w:sz w:val="20"/>
        </w:rPr>
        <w:t xml:space="preserve">wichtige </w:t>
      </w:r>
      <w:r w:rsidRPr="0006614F">
        <w:rPr>
          <w:rFonts w:ascii="Arial" w:hAnsi="Arial" w:cs="Arial"/>
          <w:color w:val="000000" w:themeColor="text1"/>
          <w:sz w:val="20"/>
        </w:rPr>
        <w:t>Zusammenhang zwischen Bandbreite (Datendurchsatz</w:t>
      </w:r>
      <w:r w:rsidR="00012E89">
        <w:rPr>
          <w:rFonts w:ascii="Arial" w:hAnsi="Arial" w:cs="Arial"/>
          <w:color w:val="000000" w:themeColor="text1"/>
          <w:sz w:val="20"/>
        </w:rPr>
        <w:t>, Datenübertragungsrate</w:t>
      </w:r>
      <w:r w:rsidRPr="0006614F">
        <w:rPr>
          <w:rFonts w:ascii="Arial" w:hAnsi="Arial" w:cs="Arial"/>
          <w:color w:val="000000" w:themeColor="text1"/>
          <w:sz w:val="20"/>
        </w:rPr>
        <w:t>) und Arbeitsfrequenz der PC-Speicher ergibt sich gemäß der nachfolgenden Formel:</w:t>
      </w:r>
    </w:p>
    <w:p w14:paraId="25B9C112" w14:textId="67A57EBB" w:rsidR="004F2336" w:rsidRPr="002D5883" w:rsidRDefault="004F2336" w:rsidP="004F2336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 xml:space="preserve">Bandbreite (in Mbyte/s) = Arbeitsfrequenz </w:t>
      </w:r>
      <w:r w:rsidR="007A77C2">
        <w:rPr>
          <w:rFonts w:ascii="Arial" w:hAnsi="Arial" w:cs="Arial"/>
          <w:b/>
          <w:color w:val="000000" w:themeColor="text1"/>
          <w:szCs w:val="24"/>
        </w:rPr>
        <w:t xml:space="preserve">(in MHz) </w:t>
      </w:r>
      <w:r w:rsidRPr="002D5883">
        <w:rPr>
          <w:rFonts w:ascii="Arial" w:hAnsi="Arial" w:cs="Arial"/>
          <w:b/>
          <w:color w:val="000000" w:themeColor="text1"/>
          <w:szCs w:val="24"/>
        </w:rPr>
        <w:t xml:space="preserve">* </w:t>
      </w:r>
      <w:r>
        <w:rPr>
          <w:rFonts w:ascii="Arial" w:hAnsi="Arial" w:cs="Arial"/>
          <w:b/>
          <w:color w:val="000000" w:themeColor="text1"/>
          <w:szCs w:val="24"/>
        </w:rPr>
        <w:t>Busbreite</w:t>
      </w:r>
      <w:r w:rsidR="00012E89">
        <w:rPr>
          <w:rFonts w:ascii="Arial" w:hAnsi="Arial" w:cs="Arial"/>
          <w:b/>
          <w:color w:val="000000" w:themeColor="text1"/>
          <w:szCs w:val="24"/>
        </w:rPr>
        <w:t xml:space="preserve"> (in Byte)</w:t>
      </w:r>
    </w:p>
    <w:p w14:paraId="25B9C113" w14:textId="52FBAB51" w:rsidR="004F2336" w:rsidRDefault="004F2336" w:rsidP="004F2336">
      <w:pPr>
        <w:spacing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DDR3-1333: 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1BE82509" w14:textId="2355F449" w:rsidR="007A77C2" w:rsidRPr="003E3CB3" w:rsidRDefault="007A77C2" w:rsidP="004F2336">
      <w:pPr>
        <w:spacing w:after="120"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000000" w:themeColor="text1"/>
          <w:sz w:val="20"/>
        </w:rPr>
        <w:t>Achtung</w:t>
      </w:r>
      <w:r w:rsidRPr="007A77C2">
        <w:rPr>
          <w:rFonts w:ascii="Arial" w:hAnsi="Arial" w:cs="Arial"/>
          <w:color w:val="0070C0"/>
          <w:sz w:val="20"/>
        </w:rPr>
        <w:t>:</w:t>
      </w:r>
      <w:r w:rsidRPr="003E3CB3">
        <w:rPr>
          <w:rFonts w:ascii="Arial" w:hAnsi="Arial" w:cs="Arial"/>
          <w:sz w:val="20"/>
        </w:rPr>
        <w:t xml:space="preserve"> Es handelt sich um SI-Einheiten und nicht um Binär-Präfixe.</w:t>
      </w:r>
    </w:p>
    <w:p w14:paraId="25B9C114" w14:textId="77777777" w:rsidR="004F2336" w:rsidRPr="004F2336" w:rsidRDefault="004F2336" w:rsidP="004F2336">
      <w:pPr>
        <w:pStyle w:val="Default"/>
        <w:rPr>
          <w:color w:val="000000" w:themeColor="text1"/>
          <w:sz w:val="20"/>
        </w:rPr>
      </w:pPr>
    </w:p>
    <w:p w14:paraId="25B9C115" w14:textId="252D4F55" w:rsidR="00C35299" w:rsidRPr="00C35299" w:rsidRDefault="00C35299" w:rsidP="004F2336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 xml:space="preserve">RAM </w:t>
      </w:r>
      <w:r w:rsidR="00012E89">
        <w:rPr>
          <w:rFonts w:ascii="Times New Roman" w:hAnsi="Times New Roman" w:cs="Times New Roman"/>
        </w:rPr>
        <w:t>–</w:t>
      </w:r>
      <w:r w:rsidRPr="00C35299">
        <w:rPr>
          <w:rFonts w:ascii="Times New Roman" w:hAnsi="Times New Roman" w:cs="Times New Roman"/>
        </w:rPr>
        <w:t xml:space="preserve"> </w:t>
      </w:r>
      <w:r w:rsidR="00012E89">
        <w:rPr>
          <w:rFonts w:ascii="Times New Roman" w:hAnsi="Times New Roman" w:cs="Times New Roman"/>
        </w:rPr>
        <w:t>Bandbreite (</w:t>
      </w:r>
      <w:r w:rsidRPr="00C35299">
        <w:rPr>
          <w:rFonts w:ascii="Times New Roman" w:hAnsi="Times New Roman" w:cs="Times New Roman"/>
        </w:rPr>
        <w:t>Datenübertragungsrate</w:t>
      </w:r>
      <w:r w:rsidR="00012E89">
        <w:rPr>
          <w:rFonts w:ascii="Times New Roman" w:hAnsi="Times New Roman" w:cs="Times New Roman"/>
        </w:rPr>
        <w:t>)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  <w:r>
        <w:br/>
      </w:r>
      <w:r w:rsidR="009B2B28">
        <w:rPr>
          <w:b/>
          <w:sz w:val="20"/>
        </w:rPr>
        <w:t>1600*8 = 12800 MB/Sek</w:t>
      </w:r>
      <w:r w:rsidRPr="0006614F">
        <w:rPr>
          <w:b/>
          <w:sz w:val="20"/>
        </w:rPr>
        <w:br/>
      </w:r>
      <w:r w:rsidRPr="00C35299">
        <w:rPr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color w:val="000000" w:themeColor="text1"/>
            <w:sz w:val="20"/>
          </w:rPr>
          <w:t>www.hiq24.de</w:t>
        </w:r>
      </w:hyperlink>
      <w:r w:rsidRPr="00C35299">
        <w:rPr>
          <w:color w:val="000000" w:themeColor="text1"/>
          <w:sz w:val="20"/>
        </w:rPr>
        <w:t xml:space="preserve">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Arbeitss</w:t>
      </w:r>
      <w:r w:rsidRPr="00C35299">
        <w:rPr>
          <w:color w:val="000000" w:themeColor="text1"/>
          <w:sz w:val="20"/>
        </w:rPr>
        <w:t xml:space="preserve">peicher aussuchen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Information</w:t>
      </w:r>
    </w:p>
    <w:p w14:paraId="25B9C11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25B9C117" w14:textId="285C203E" w:rsidR="00F41AFA" w:rsidRDefault="00F41AFA" w:rsidP="00F41AFA">
      <w:pPr>
        <w:suppressAutoHyphens/>
        <w:spacing w:before="240" w:after="120"/>
      </w:pPr>
      <w:r w:rsidRPr="004F2336">
        <w:rPr>
          <w:b/>
          <w:color w:val="000000" w:themeColor="text1"/>
          <w:sz w:val="22"/>
        </w:rPr>
        <w:t>Information</w:t>
      </w:r>
      <w:r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4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>
        <w:t xml:space="preserve">Auch </w:t>
      </w:r>
      <w:r w:rsidR="00A6090A">
        <w:t xml:space="preserve">für </w:t>
      </w:r>
      <w:r>
        <w:t xml:space="preserve">Bussysteme werden die Leistungsmerkmale </w:t>
      </w:r>
      <w:r w:rsidRPr="00A6090A">
        <w:rPr>
          <w:i/>
        </w:rPr>
        <w:t>Busbreite</w:t>
      </w:r>
      <w:r>
        <w:t xml:space="preserve"> und </w:t>
      </w:r>
      <w:r w:rsidRPr="00A6090A">
        <w:rPr>
          <w:i/>
        </w:rPr>
        <w:t>Arbeitsfrequenz</w:t>
      </w:r>
      <w:r>
        <w:t xml:space="preserve"> (Taktfrequenz) angegeben. Gemäß der oben angegebenen Formal kann man auch hier die </w:t>
      </w:r>
      <w:r w:rsidRPr="00A6090A">
        <w:rPr>
          <w:b/>
          <w:i/>
        </w:rPr>
        <w:t>Bandbreite</w:t>
      </w:r>
      <w:r>
        <w:t xml:space="preserve"> des Bussystems berechnen.</w:t>
      </w:r>
    </w:p>
    <w:p w14:paraId="25B9C118" w14:textId="77777777" w:rsidR="00F41AFA" w:rsidRDefault="00F41AFA" w:rsidP="00F41AFA">
      <w:pPr>
        <w:suppressAutoHyphens/>
        <w:spacing w:before="240" w:after="120"/>
      </w:pPr>
      <w:bookmarkStart w:id="1" w:name="_Hlk493000536"/>
      <w:r w:rsidRPr="001C10A3">
        <w:rPr>
          <w:b/>
        </w:rPr>
        <w:t>Bsp</w:t>
      </w:r>
      <w:r>
        <w:t>. Ein typischer FrontsSideBus älterer Prozessoren war 64 Bit bzw. 8 Byte breit und hatte eine Arbeitsfrequenz von z.B. 100 MHz. Die Bandbreite errechnete sich zu 100 * 8 = 800 Mbyte/s.</w:t>
      </w:r>
    </w:p>
    <w:p w14:paraId="25B9C119" w14:textId="2C223012" w:rsidR="00F41AFA" w:rsidRDefault="00F41AFA" w:rsidP="00F41AFA">
      <w:pPr>
        <w:suppressAutoHyphens/>
        <w:spacing w:before="240" w:after="120"/>
      </w:pPr>
      <w:r>
        <w:t xml:space="preserve">AMD-CPUs </w:t>
      </w:r>
      <w:r w:rsidR="00A6090A">
        <w:t xml:space="preserve">beherrschten (wie die Arbeitsspeicher) </w:t>
      </w:r>
      <w:r>
        <w:t xml:space="preserve">das </w:t>
      </w:r>
      <w:r w:rsidRPr="00A3343A">
        <w:rPr>
          <w:b/>
          <w:i/>
        </w:rPr>
        <w:t>DDR</w:t>
      </w:r>
      <w:r>
        <w:t>-Verfahren (Double Data Rate)</w:t>
      </w:r>
      <w:r w:rsidR="00A6090A">
        <w:t xml:space="preserve"> und übertrugen in einem einzigen Transportvorgang zwei Datenpakete (128 Bits, bzw. 16 Byte).</w:t>
      </w:r>
      <w:r>
        <w:t xml:space="preserve"> </w:t>
      </w:r>
      <w:r w:rsidR="00A6090A">
        <w:t>M</w:t>
      </w:r>
      <w:r>
        <w:t xml:space="preserve">odernere Intel-CPUs </w:t>
      </w:r>
      <w:r w:rsidR="00A6090A">
        <w:t xml:space="preserve">arbeiteten nach </w:t>
      </w:r>
      <w:r>
        <w:t xml:space="preserve">dem </w:t>
      </w:r>
      <w:r w:rsidRPr="00A3343A">
        <w:rPr>
          <w:b/>
          <w:i/>
        </w:rPr>
        <w:t>QDR</w:t>
      </w:r>
      <w:r>
        <w:t>-Verfahren (Quadruple Data Rate) und übertr</w:t>
      </w:r>
      <w:r w:rsidR="00A6090A">
        <w:t>u</w:t>
      </w:r>
      <w:r>
        <w:t xml:space="preserve">gen </w:t>
      </w:r>
      <w:r w:rsidR="00A6090A">
        <w:t xml:space="preserve">auf dem FSB </w:t>
      </w:r>
      <w:r>
        <w:t xml:space="preserve">in einem </w:t>
      </w:r>
      <w:r w:rsidR="00A6090A">
        <w:t>Arbeits</w:t>
      </w:r>
      <w:r>
        <w:t xml:space="preserve">gang 4 Datenpakete (8 * 4 = 32 Byte). </w:t>
      </w:r>
    </w:p>
    <w:p w14:paraId="369AE587" w14:textId="50F7C5F9" w:rsidR="00A3343A" w:rsidRDefault="00A3343A" w:rsidP="00F41AFA">
      <w:pPr>
        <w:suppressAutoHyphens/>
        <w:spacing w:before="240" w:after="120"/>
      </w:pPr>
      <w:r>
        <w:t>Typische Arbeitsfrequenzen für den (einfachen) Arbeitstakt des FSB waren 100, 133, 166, 200, 266 und 400 MHz.</w:t>
      </w:r>
    </w:p>
    <w:p w14:paraId="25B9C11B" w14:textId="77777777" w:rsidR="00C35299" w:rsidRPr="00C35299" w:rsidRDefault="00012E8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Bussystem – Bandbreite (Datenübertragungsrate)</w:t>
      </w:r>
    </w:p>
    <w:p w14:paraId="3724B94B" w14:textId="51F96491" w:rsidR="00D73503" w:rsidRDefault="00C35299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</w:t>
      </w:r>
      <w:r w:rsidR="0095268A">
        <w:rPr>
          <w:rFonts w:ascii="Times New Roman" w:hAnsi="Times New Roman" w:cs="Times New Roman"/>
        </w:rPr>
        <w:t>B</w:t>
      </w:r>
      <w:r w:rsidRPr="00C35299">
        <w:rPr>
          <w:rFonts w:ascii="Times New Roman" w:hAnsi="Times New Roman" w:cs="Times New Roman"/>
        </w:rPr>
        <w:t xml:space="preserve">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</w:t>
      </w:r>
      <w:r w:rsidR="00F41AFA">
        <w:rPr>
          <w:rFonts w:ascii="Times New Roman" w:hAnsi="Times New Roman" w:cs="Times New Roman"/>
        </w:rPr>
        <w:t>einer</w:t>
      </w:r>
      <w:r w:rsidRPr="00C35299">
        <w:rPr>
          <w:rFonts w:ascii="Times New Roman" w:hAnsi="Times New Roman" w:cs="Times New Roman"/>
        </w:rPr>
        <w:t xml:space="preserve"> </w:t>
      </w:r>
      <w:r w:rsidR="00A6090A">
        <w:rPr>
          <w:rFonts w:ascii="Times New Roman" w:hAnsi="Times New Roman" w:cs="Times New Roman"/>
        </w:rPr>
        <w:t>moderne</w:t>
      </w:r>
      <w:r w:rsidR="00F42A90">
        <w:rPr>
          <w:rFonts w:ascii="Times New Roman" w:hAnsi="Times New Roman" w:cs="Times New Roman"/>
        </w:rPr>
        <w:t>re</w:t>
      </w:r>
      <w:r w:rsidR="00A6090A">
        <w:rPr>
          <w:rFonts w:ascii="Times New Roman" w:hAnsi="Times New Roman" w:cs="Times New Roman"/>
        </w:rPr>
        <w:t>n I</w:t>
      </w:r>
      <w:r w:rsidRPr="00C35299">
        <w:rPr>
          <w:rFonts w:ascii="Times New Roman" w:hAnsi="Times New Roman" w:cs="Times New Roman"/>
        </w:rPr>
        <w:t>ntel-CPU</w:t>
      </w:r>
      <w:r w:rsidR="00F41AFA">
        <w:rPr>
          <w:rFonts w:ascii="Times New Roman" w:hAnsi="Times New Roman" w:cs="Times New Roman"/>
        </w:rPr>
        <w:t>, wenn die Busfrequenz 200 MHz betrug?</w:t>
      </w:r>
      <w:bookmarkEnd w:id="1"/>
    </w:p>
    <w:p w14:paraId="25B9C11E" w14:textId="303142F7" w:rsidR="00760C59" w:rsidRDefault="00D73503">
      <w:pPr>
        <w:rPr>
          <w:color w:val="000000"/>
          <w:szCs w:val="24"/>
        </w:rPr>
      </w:pPr>
      <w:r>
        <w:rPr>
          <w:color w:val="000000"/>
          <w:szCs w:val="24"/>
        </w:rPr>
        <w:t>200*32=6400 MB/Sek</w:t>
      </w:r>
    </w:p>
    <w:p w14:paraId="407FAA78" w14:textId="3BEDF500" w:rsidR="00D73503" w:rsidRDefault="00360802" w:rsidP="00D73503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 Arbeitsleistung hat ein Prozessor, der 6 Arbeitszyklen zur Durchführung einer Gleitkomma-Division (</w:t>
      </w:r>
      <w:r w:rsidRPr="00360802">
        <w:rPr>
          <w:rFonts w:ascii="Times New Roman" w:hAnsi="Times New Roman" w:cs="Times New Roman"/>
          <w:i/>
        </w:rPr>
        <w:t>Floating Point Division</w:t>
      </w:r>
      <w:r>
        <w:rPr>
          <w:rFonts w:ascii="Times New Roman" w:hAnsi="Times New Roman" w:cs="Times New Roman"/>
        </w:rPr>
        <w:t xml:space="preserve">) benötigt, und mit 2,4 GHz getaktet wird? (Angabe in </w:t>
      </w:r>
      <w:r w:rsidRPr="00360802">
        <w:rPr>
          <w:rFonts w:ascii="Times New Roman" w:hAnsi="Times New Roman" w:cs="Times New Roman"/>
          <w:i/>
        </w:rPr>
        <w:t>MFlops</w:t>
      </w:r>
      <w:r>
        <w:rPr>
          <w:rFonts w:ascii="Times New Roman" w:hAnsi="Times New Roman" w:cs="Times New Roman"/>
        </w:rPr>
        <w:t xml:space="preserve"> = Mega Floating Point Operations per Second)</w:t>
      </w:r>
    </w:p>
    <w:p w14:paraId="32DCDA64" w14:textId="6AF8105C" w:rsidR="00F40967" w:rsidRDefault="00F40967" w:rsidP="00F4096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Flops pro Sekunde: 400000000=400MFlops</w:t>
      </w:r>
    </w:p>
    <w:p w14:paraId="11811AE0" w14:textId="05BE4DEA" w:rsidR="00D73503" w:rsidRPr="00D73503" w:rsidRDefault="00D73503" w:rsidP="00D73503">
      <w:pPr>
        <w:pStyle w:val="Default"/>
        <w:ind w:left="360"/>
        <w:rPr>
          <w:rFonts w:ascii="Times New Roman" w:hAnsi="Times New Roman" w:cs="Times New Roman"/>
        </w:rPr>
      </w:pPr>
    </w:p>
    <w:p w14:paraId="25B9C121" w14:textId="77777777" w:rsidR="008E5A87" w:rsidRPr="00731B18" w:rsidRDefault="00731B18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Programmierer eines </w:t>
      </w:r>
      <w:r w:rsidR="008E5A87" w:rsidRPr="00731B18">
        <w:rPr>
          <w:rFonts w:ascii="Times New Roman" w:hAnsi="Times New Roman" w:cs="Times New Roman"/>
        </w:rPr>
        <w:t>Mikroprozessorgesteuerte</w:t>
      </w:r>
      <w:r>
        <w:rPr>
          <w:rFonts w:ascii="Times New Roman" w:hAnsi="Times New Roman" w:cs="Times New Roman"/>
        </w:rPr>
        <w:t>n</w:t>
      </w:r>
      <w:r w:rsidR="008E5A87" w:rsidRPr="00731B18">
        <w:rPr>
          <w:rFonts w:ascii="Times New Roman" w:hAnsi="Times New Roman" w:cs="Times New Roman"/>
        </w:rPr>
        <w:t xml:space="preserve"> Heizungsthermostat</w:t>
      </w:r>
      <w:r>
        <w:rPr>
          <w:rFonts w:ascii="Times New Roman" w:hAnsi="Times New Roman" w:cs="Times New Roman"/>
        </w:rPr>
        <w:t xml:space="preserve">s möchte </w:t>
      </w:r>
      <w:r w:rsidR="008E5A87" w:rsidRPr="00731B18">
        <w:rPr>
          <w:rFonts w:ascii="Times New Roman" w:hAnsi="Times New Roman" w:cs="Times New Roman"/>
        </w:rPr>
        <w:t xml:space="preserve">die </w:t>
      </w:r>
      <w:r>
        <w:rPr>
          <w:rFonts w:ascii="Times New Roman" w:hAnsi="Times New Roman" w:cs="Times New Roman"/>
        </w:rPr>
        <w:t>aktuelle Tageszeit</w:t>
      </w:r>
      <w:r w:rsidR="008E5A87" w:rsidRPr="00731B18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Sekunden in </w:t>
      </w:r>
      <w:r w:rsidR="008E5A87" w:rsidRPr="00731B18">
        <w:rPr>
          <w:rFonts w:ascii="Times New Roman" w:hAnsi="Times New Roman" w:cs="Times New Roman"/>
        </w:rPr>
        <w:t>einer</w:t>
      </w:r>
      <w:r>
        <w:rPr>
          <w:rFonts w:ascii="Times New Roman" w:hAnsi="Times New Roman" w:cs="Times New Roman"/>
        </w:rPr>
        <w:t xml:space="preserve"> 16 Bit-Variable speichern. Sehen Sie dabei ein Problem? Halten Sie eine andere Bitlänge für passender? Begründen Sie. (Evtl. Rücksprache beim Lehrer)</w:t>
      </w:r>
    </w:p>
    <w:p w14:paraId="25B9C122" w14:textId="1D0206F6" w:rsidR="008E5A87" w:rsidRPr="00731B18" w:rsidRDefault="00F40967" w:rsidP="00731B18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 Bit-Anzahl von 17 wäre passender, da man somit die Sekunden eines Tages erfassen kann.</w:t>
      </w:r>
    </w:p>
    <w:p w14:paraId="27B1943D" w14:textId="180C5179" w:rsidR="00F40967" w:rsidRPr="00F40967" w:rsidRDefault="008E5A87" w:rsidP="00F4096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E5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er Thermostat aus Aufgabe </w:t>
      </w:r>
      <w:r w:rsidR="003B1FF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protokolliert die Uhrzeit und den Temperaturverlauf. Hierzu w</w:t>
      </w:r>
      <w:r w:rsidR="00731B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rd jede Sekunde </w:t>
      </w:r>
      <w:r w:rsidR="00731B18">
        <w:rPr>
          <w:rFonts w:ascii="Times New Roman" w:hAnsi="Times New Roman" w:cs="Times New Roman"/>
        </w:rPr>
        <w:t xml:space="preserve">der Temperaturwert (Messbereich 0°C bis 25 °C, 1 Nachkommastelle) gespeichert. Jede Minute (alle 60 Sekunden) wird zusätzlich auch die zuvor erwähnte (s. Aufgabe 7) Zeit-/Datum-Information </w:t>
      </w:r>
      <w:r w:rsidR="007E0D02">
        <w:rPr>
          <w:rFonts w:ascii="Times New Roman" w:hAnsi="Times New Roman" w:cs="Times New Roman"/>
        </w:rPr>
        <w:t xml:space="preserve">(16 Bit) </w:t>
      </w:r>
      <w:r w:rsidR="00731B18">
        <w:rPr>
          <w:rFonts w:ascii="Times New Roman" w:hAnsi="Times New Roman" w:cs="Times New Roman"/>
        </w:rPr>
        <w:t>gespeichert.</w:t>
      </w:r>
    </w:p>
    <w:p w14:paraId="25B9C124" w14:textId="77777777" w:rsidR="00731B18" w:rsidRDefault="00731B18" w:rsidP="00731B18">
      <w:pPr>
        <w:pStyle w:val="Listenabsatz"/>
      </w:pPr>
    </w:p>
    <w:p w14:paraId="25B9C125" w14:textId="77777777" w:rsidR="00731B18" w:rsidRPr="00405976" w:rsidRDefault="00731B18" w:rsidP="00731B18">
      <w:pPr>
        <w:pStyle w:val="Default"/>
        <w:ind w:left="360"/>
        <w:rPr>
          <w:rFonts w:eastAsia="SimSun"/>
        </w:rPr>
      </w:pPr>
      <w:r>
        <w:rPr>
          <w:rFonts w:ascii="Times New Roman" w:hAnsi="Times New Roman" w:cs="Times New Roman"/>
        </w:rPr>
        <w:t>Welche Datenmenge muss täglich in dem Thermostat gespeichert werden? Angabe mit passenden Binär-Präfix.</w:t>
      </w:r>
    </w:p>
    <w:p w14:paraId="25B9C126" w14:textId="03DD4584" w:rsidR="008E5A87" w:rsidRPr="00405976" w:rsidRDefault="00F40967" w:rsidP="008E5A87">
      <w:pPr>
        <w:autoSpaceDE w:val="0"/>
        <w:rPr>
          <w:rFonts w:eastAsia="SimSun"/>
        </w:rPr>
      </w:pPr>
      <w:r>
        <w:rPr>
          <w:rFonts w:eastAsia="SimSun"/>
        </w:rPr>
        <w:t>22487040 bit</w:t>
      </w:r>
    </w:p>
    <w:p w14:paraId="25B9C127" w14:textId="77777777" w:rsidR="008E5A87" w:rsidRDefault="008E5A87" w:rsidP="008E5A87">
      <w:pPr>
        <w:rPr>
          <w:rFonts w:ascii="Arial" w:hAnsi="Arial" w:cs="Arial"/>
          <w:b/>
          <w:color w:val="000000" w:themeColor="text1"/>
          <w:sz w:val="22"/>
          <w:szCs w:val="24"/>
        </w:rPr>
      </w:pPr>
    </w:p>
    <w:p w14:paraId="25B9C128" w14:textId="0569DE25" w:rsidR="00E22232" w:rsidRPr="00E22232" w:rsidRDefault="000A30D2" w:rsidP="00E22232">
      <w:pPr>
        <w:pStyle w:val="Default"/>
        <w:numPr>
          <w:ilvl w:val="0"/>
          <w:numId w:val="8"/>
        </w:numPr>
        <w:ind w:left="360"/>
        <w:rPr>
          <w:color w:val="000000" w:themeColor="text1"/>
          <w:sz w:val="22"/>
        </w:rPr>
      </w:pPr>
      <w:r>
        <w:rPr>
          <w:rFonts w:ascii="Times New Roman" w:hAnsi="Times New Roman" w:cs="Times New Roman"/>
        </w:rPr>
        <w:t>Der Inhalt einer DVD (4,7 GB) wird über die S-ATA II-Anschluss des Laufwerks (2,4 Gbit/s) an die CPU übertragen. Welche Übertragungsdauer ist mindestens zu erwarten?</w:t>
      </w:r>
    </w:p>
    <w:p w14:paraId="25B9C129" w14:textId="77777777" w:rsid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2A" w14:textId="77777777" w:rsidR="00E22232" w:rsidRP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3E" w14:textId="77777777" w:rsidR="00697A7E" w:rsidRDefault="0095268A" w:rsidP="009C6CD9">
      <w:pPr>
        <w:pStyle w:val="Default"/>
        <w:spacing w:before="2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Zusatzi</w:t>
      </w:r>
      <w:r w:rsidR="009C6CD9" w:rsidRPr="004F2336">
        <w:rPr>
          <w:b/>
          <w:color w:val="000000" w:themeColor="text1"/>
          <w:sz w:val="22"/>
        </w:rPr>
        <w:t>nformation</w:t>
      </w:r>
      <w:r w:rsidR="00697A7E">
        <w:rPr>
          <w:b/>
          <w:color w:val="000000" w:themeColor="text1"/>
          <w:sz w:val="22"/>
        </w:rPr>
        <w:t xml:space="preserve"> für besonders Interessierte</w:t>
      </w:r>
      <w:r w:rsidR="009C6CD9" w:rsidRPr="004F2336">
        <w:rPr>
          <w:color w:val="000000" w:themeColor="text1"/>
          <w:sz w:val="22"/>
        </w:rPr>
        <w:t>:</w:t>
      </w:r>
      <w:r w:rsidR="009C6CD9">
        <w:rPr>
          <w:color w:val="000000" w:themeColor="text1"/>
          <w:sz w:val="22"/>
        </w:rPr>
        <w:t xml:space="preserve"> </w:t>
      </w:r>
      <w:r w:rsidR="009C6CD9" w:rsidRPr="009C6CD9">
        <w:rPr>
          <w:b/>
          <w:color w:val="000000" w:themeColor="text1"/>
          <w:sz w:val="22"/>
        </w:rPr>
        <w:t>CL-Wert</w:t>
      </w:r>
      <w:r w:rsidR="008E5A87">
        <w:rPr>
          <w:b/>
          <w:color w:val="000000" w:themeColor="text1"/>
          <w:sz w:val="22"/>
        </w:rPr>
        <w:t xml:space="preserve"> von Arbeitsspeicher</w:t>
      </w:r>
    </w:p>
    <w:p w14:paraId="25B9C13F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t>Der sogenannte</w:t>
      </w:r>
      <w:r w:rsidRPr="004F2336">
        <w:rPr>
          <w:bCs/>
          <w:noProof/>
        </w:rPr>
        <w:t xml:space="preserve"> </w:t>
      </w:r>
      <w:r w:rsidRPr="009C6CD9">
        <w:rPr>
          <w:rFonts w:ascii="Times New Roman" w:hAnsi="Times New Roman" w:cs="Times New Roman"/>
          <w:i/>
        </w:rPr>
        <w:t>CL-Wert</w:t>
      </w:r>
      <w:r w:rsidRPr="004F233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L steht für </w:t>
      </w:r>
      <w:r w:rsidRPr="004F2336">
        <w:rPr>
          <w:rFonts w:ascii="Times New Roman" w:hAnsi="Times New Roman" w:cs="Times New Roman"/>
          <w:i/>
        </w:rPr>
        <w:t>Latency</w:t>
      </w:r>
      <w:r>
        <w:rPr>
          <w:rFonts w:ascii="Times New Roman" w:hAnsi="Times New Roman" w:cs="Times New Roman"/>
        </w:rPr>
        <w:t>, Latenz = Verzögerung) gibt an, mit welcher Verzögerung ein Speicher die angefragten Daten bereitstellen kann. Der CL-Wert wird in Taktzyklen angegeben, ein CL-Wert von 3 bedeutet also eine Verzögerung von 3 Taktzyklen.</w:t>
      </w:r>
    </w:p>
    <w:p w14:paraId="25B9C140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zwei Arbeitsspeichern mit der gleichen Arbeitsfrequenz, ist derjenige mit dem kleineren CL-Wert insgesamt schneller.</w:t>
      </w:r>
    </w:p>
    <w:p w14:paraId="25B9C141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Arbeitsspeichern mit demselben CL-Wert ist derjenige mit der höheren Arbeitsfrequenz schneller.</w:t>
      </w:r>
    </w:p>
    <w:p w14:paraId="25B9C142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Rechnerisch kann man die Dauer eines Taktes in Sekunden durch Bildung des Kehrwerts der Taktfrequenz ermitteln.</w:t>
      </w:r>
    </w:p>
    <w:p w14:paraId="25B9C143" w14:textId="77777777" w:rsidR="009C6CD9" w:rsidRDefault="009C6CD9" w:rsidP="009C6CD9">
      <w:pPr>
        <w:pStyle w:val="Default"/>
        <w:spacing w:before="240"/>
        <w:ind w:left="357"/>
        <w:rPr>
          <w:rFonts w:ascii="Times New Roman" w:hAnsi="Times New Roman" w:cs="Times New Roman"/>
        </w:rPr>
      </w:pPr>
      <w:r w:rsidRPr="009C6CD9">
        <w:rPr>
          <w:rFonts w:ascii="Times New Roman" w:hAnsi="Times New Roman" w:cs="Times New Roman"/>
          <w:b/>
        </w:rPr>
        <w:t>Bsp</w:t>
      </w:r>
      <w:r>
        <w:rPr>
          <w:rFonts w:ascii="Times New Roman" w:hAnsi="Times New Roman" w:cs="Times New Roman"/>
        </w:rPr>
        <w:t xml:space="preserve">.: Taktfrequenz: 667 MHz, CL 3 </w:t>
      </w:r>
    </w:p>
    <w:p w14:paraId="25B9C144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Taktdauer = 1 / 667 000 Hz =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</w:t>
      </w:r>
    </w:p>
    <w:p w14:paraId="25B9C145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Verzögerung = 3 *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 = 0,0000045 Sek</w:t>
      </w:r>
    </w:p>
    <w:p w14:paraId="25B9C146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Obwohl die Verzögerungswerte unglaublich klein sind, addieren sie sich bei den vielen Zugriffen durch die CPU zu messbaren Verzögerungen zusammen und beeinflussen bei manchen Anwendungen die Geschwindigkeit des Rechners.</w:t>
      </w:r>
    </w:p>
    <w:p w14:paraId="25B9C147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p w14:paraId="25B9C148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sectPr w:rsidR="009C6CD9" w:rsidSect="002A03B9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B0B41" w14:textId="77777777" w:rsidR="007D7413" w:rsidRDefault="007D7413">
      <w:r>
        <w:separator/>
      </w:r>
    </w:p>
  </w:endnote>
  <w:endnote w:type="continuationSeparator" w:id="0">
    <w:p w14:paraId="06BEB0C8" w14:textId="77777777" w:rsidR="007D7413" w:rsidRDefault="007D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9C14D" w14:textId="0348B638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E32DB">
      <w:rPr>
        <w:rStyle w:val="Seitenzahl"/>
        <w:noProof/>
      </w:rPr>
      <w:t>2</w:t>
    </w:r>
    <w:r>
      <w:rPr>
        <w:rStyle w:val="Seitenzahl"/>
      </w:rPr>
      <w:fldChar w:fldCharType="end"/>
    </w:r>
    <w:r w:rsidR="00737D60">
      <w:rPr>
        <w:rStyle w:val="Seitenzahl"/>
      </w:rPr>
      <w:tab/>
    </w:r>
    <w:r w:rsidR="00697A7E">
      <w:rPr>
        <w:rStyle w:val="Seitenzahl"/>
      </w:rPr>
      <w:t>2</w:t>
    </w:r>
    <w:r w:rsidR="00CC6E4F">
      <w:rPr>
        <w:rStyle w:val="Seitenzahl"/>
      </w:rPr>
      <w:t>4</w:t>
    </w:r>
    <w:r>
      <w:rPr>
        <w:rStyle w:val="Seitenzahl"/>
      </w:rPr>
      <w:t>.</w:t>
    </w:r>
    <w:r w:rsidR="00D5121E">
      <w:rPr>
        <w:rStyle w:val="Seitenzahl"/>
      </w:rPr>
      <w:t>0</w:t>
    </w:r>
    <w:r w:rsidR="003B1FF1">
      <w:rPr>
        <w:rStyle w:val="Seitenzahl"/>
      </w:rPr>
      <w:t>9</w:t>
    </w:r>
    <w:r>
      <w:rPr>
        <w:rStyle w:val="Seitenzahl"/>
      </w:rPr>
      <w:t>.</w:t>
    </w:r>
    <w:r w:rsidR="00D5121E">
      <w:rPr>
        <w:rStyle w:val="Seitenzahl"/>
      </w:rPr>
      <w:t>1</w:t>
    </w:r>
    <w:r w:rsidR="00CC6E4F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EC548" w14:textId="77777777" w:rsidR="007D7413" w:rsidRDefault="007D7413">
      <w:r>
        <w:separator/>
      </w:r>
    </w:p>
  </w:footnote>
  <w:footnote w:type="continuationSeparator" w:id="0">
    <w:p w14:paraId="5FA03A21" w14:textId="77777777" w:rsidR="007D7413" w:rsidRDefault="007D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000001B"/>
    <w:multiLevelType w:val="multilevel"/>
    <w:tmpl w:val="5BE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6"/>
    <w:multiLevelType w:val="hybridMultilevel"/>
    <w:tmpl w:val="B2A283DA"/>
    <w:lvl w:ilvl="0" w:tplc="A83C83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12E89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A30D2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0A3"/>
    <w:rsid w:val="001C12B3"/>
    <w:rsid w:val="001C1B78"/>
    <w:rsid w:val="001C7493"/>
    <w:rsid w:val="001D072C"/>
    <w:rsid w:val="001D5976"/>
    <w:rsid w:val="001F4845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95965"/>
    <w:rsid w:val="002A03B9"/>
    <w:rsid w:val="002A5E45"/>
    <w:rsid w:val="002A6813"/>
    <w:rsid w:val="002B2767"/>
    <w:rsid w:val="002D2E95"/>
    <w:rsid w:val="002D30C0"/>
    <w:rsid w:val="002E3520"/>
    <w:rsid w:val="002E3BD6"/>
    <w:rsid w:val="002E68F5"/>
    <w:rsid w:val="002F39C3"/>
    <w:rsid w:val="00300891"/>
    <w:rsid w:val="00306328"/>
    <w:rsid w:val="003109EA"/>
    <w:rsid w:val="00313475"/>
    <w:rsid w:val="00321BD4"/>
    <w:rsid w:val="00323613"/>
    <w:rsid w:val="0032414E"/>
    <w:rsid w:val="00341F1B"/>
    <w:rsid w:val="00360802"/>
    <w:rsid w:val="00362B1D"/>
    <w:rsid w:val="0039688D"/>
    <w:rsid w:val="003A30D8"/>
    <w:rsid w:val="003B1FF1"/>
    <w:rsid w:val="003C05BA"/>
    <w:rsid w:val="003E34AE"/>
    <w:rsid w:val="003E3CB3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65844"/>
    <w:rsid w:val="004708E3"/>
    <w:rsid w:val="00480A41"/>
    <w:rsid w:val="004A15C7"/>
    <w:rsid w:val="004A1CC6"/>
    <w:rsid w:val="004E24AE"/>
    <w:rsid w:val="004E59A3"/>
    <w:rsid w:val="004F2336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D6742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556A"/>
    <w:rsid w:val="00697A7E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1B18"/>
    <w:rsid w:val="007377C0"/>
    <w:rsid w:val="00737D60"/>
    <w:rsid w:val="00760C59"/>
    <w:rsid w:val="00785459"/>
    <w:rsid w:val="00796ECB"/>
    <w:rsid w:val="007A77C2"/>
    <w:rsid w:val="007B084E"/>
    <w:rsid w:val="007B38B5"/>
    <w:rsid w:val="007B6663"/>
    <w:rsid w:val="007D26F3"/>
    <w:rsid w:val="007D7413"/>
    <w:rsid w:val="007E0D02"/>
    <w:rsid w:val="007E0FD1"/>
    <w:rsid w:val="00855838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E5A8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268A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2B28"/>
    <w:rsid w:val="009B3771"/>
    <w:rsid w:val="009B4813"/>
    <w:rsid w:val="009C6CD9"/>
    <w:rsid w:val="009E6528"/>
    <w:rsid w:val="009E7DBF"/>
    <w:rsid w:val="009F0137"/>
    <w:rsid w:val="009F0940"/>
    <w:rsid w:val="009F0F3C"/>
    <w:rsid w:val="00A07494"/>
    <w:rsid w:val="00A15574"/>
    <w:rsid w:val="00A321F1"/>
    <w:rsid w:val="00A3343A"/>
    <w:rsid w:val="00A374FF"/>
    <w:rsid w:val="00A40B0B"/>
    <w:rsid w:val="00A46311"/>
    <w:rsid w:val="00A531A5"/>
    <w:rsid w:val="00A5572A"/>
    <w:rsid w:val="00A6090A"/>
    <w:rsid w:val="00A62F6D"/>
    <w:rsid w:val="00A62FFF"/>
    <w:rsid w:val="00A673C8"/>
    <w:rsid w:val="00A7031A"/>
    <w:rsid w:val="00A868A8"/>
    <w:rsid w:val="00AA6439"/>
    <w:rsid w:val="00AA73C9"/>
    <w:rsid w:val="00AC10F3"/>
    <w:rsid w:val="00AC7632"/>
    <w:rsid w:val="00AD5148"/>
    <w:rsid w:val="00AD7CA9"/>
    <w:rsid w:val="00AE2072"/>
    <w:rsid w:val="00AE2965"/>
    <w:rsid w:val="00AF729A"/>
    <w:rsid w:val="00B02205"/>
    <w:rsid w:val="00B044FF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66B4"/>
    <w:rsid w:val="00BA7A36"/>
    <w:rsid w:val="00BB4105"/>
    <w:rsid w:val="00BC2E77"/>
    <w:rsid w:val="00BC316C"/>
    <w:rsid w:val="00BC39EB"/>
    <w:rsid w:val="00BC681B"/>
    <w:rsid w:val="00BD2DBA"/>
    <w:rsid w:val="00BF4FCA"/>
    <w:rsid w:val="00BF5F9A"/>
    <w:rsid w:val="00C230FF"/>
    <w:rsid w:val="00C35299"/>
    <w:rsid w:val="00C765B6"/>
    <w:rsid w:val="00C82552"/>
    <w:rsid w:val="00CC43D4"/>
    <w:rsid w:val="00CC6E4F"/>
    <w:rsid w:val="00CD6908"/>
    <w:rsid w:val="00CF0983"/>
    <w:rsid w:val="00CF2884"/>
    <w:rsid w:val="00D02925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3503"/>
    <w:rsid w:val="00D7722D"/>
    <w:rsid w:val="00D81604"/>
    <w:rsid w:val="00D87ED7"/>
    <w:rsid w:val="00D92249"/>
    <w:rsid w:val="00DA7FA0"/>
    <w:rsid w:val="00DB21B4"/>
    <w:rsid w:val="00DB48D5"/>
    <w:rsid w:val="00DD366F"/>
    <w:rsid w:val="00DE32DB"/>
    <w:rsid w:val="00E0503A"/>
    <w:rsid w:val="00E05336"/>
    <w:rsid w:val="00E140DD"/>
    <w:rsid w:val="00E22232"/>
    <w:rsid w:val="00E31D31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6589"/>
    <w:rsid w:val="00EF031B"/>
    <w:rsid w:val="00F302EA"/>
    <w:rsid w:val="00F40967"/>
    <w:rsid w:val="00F41AFA"/>
    <w:rsid w:val="00F42A90"/>
    <w:rsid w:val="00F52497"/>
    <w:rsid w:val="00F65C18"/>
    <w:rsid w:val="00F71D86"/>
    <w:rsid w:val="00F7232D"/>
    <w:rsid w:val="00FA2BFD"/>
    <w:rsid w:val="00FC4BC7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9C107"/>
  <w15:docId w15:val="{5D9E013A-F62C-4216-9734-9BBA39C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BB6618EE.dotm</Template>
  <TotalTime>0</TotalTime>
  <Pages>2</Pages>
  <Words>676</Words>
  <Characters>4328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4995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kahmann_leo</cp:lastModifiedBy>
  <cp:revision>3</cp:revision>
  <cp:lastPrinted>2006-08-31T07:18:00Z</cp:lastPrinted>
  <dcterms:created xsi:type="dcterms:W3CDTF">2018-09-24T07:30:00Z</dcterms:created>
  <dcterms:modified xsi:type="dcterms:W3CDTF">2018-09-25T10:57:00Z</dcterms:modified>
</cp:coreProperties>
</file>