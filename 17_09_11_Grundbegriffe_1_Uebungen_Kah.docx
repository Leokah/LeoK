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76AC6" w14:textId="77777777" w:rsidR="002422FF" w:rsidRPr="00BD7DBA" w:rsidRDefault="00BD7DBA" w:rsidP="00BD7DBA">
      <w:pPr>
        <w:jc w:val="center"/>
        <w:rPr>
          <w:sz w:val="28"/>
          <w:szCs w:val="28"/>
        </w:rPr>
      </w:pPr>
      <w:r w:rsidRPr="00BD7DBA">
        <w:rPr>
          <w:sz w:val="28"/>
          <w:szCs w:val="28"/>
        </w:rPr>
        <w:t>Grund</w:t>
      </w:r>
      <w:r w:rsidR="00035A70">
        <w:rPr>
          <w:sz w:val="28"/>
          <w:szCs w:val="28"/>
        </w:rPr>
        <w:t>lagen</w:t>
      </w:r>
      <w:r w:rsidRPr="00BD7DBA">
        <w:rPr>
          <w:sz w:val="28"/>
          <w:szCs w:val="28"/>
        </w:rPr>
        <w:t xml:space="preserve"> der PC-Technik</w:t>
      </w:r>
      <w:r w:rsidR="00035A70">
        <w:rPr>
          <w:sz w:val="28"/>
          <w:szCs w:val="28"/>
        </w:rPr>
        <w:t>, Teil I</w:t>
      </w:r>
    </w:p>
    <w:p w14:paraId="2EB76AC7" w14:textId="77777777" w:rsidR="00BD7DBA" w:rsidRDefault="00035A70" w:rsidP="00BD7DBA">
      <w:pPr>
        <w:jc w:val="center"/>
      </w:pPr>
      <w:r>
        <w:rPr>
          <w:sz w:val="28"/>
          <w:szCs w:val="28"/>
        </w:rPr>
        <w:t xml:space="preserve">Informationen und </w:t>
      </w:r>
      <w:r w:rsidR="00BD7DBA" w:rsidRPr="00BD7DBA">
        <w:rPr>
          <w:sz w:val="28"/>
          <w:szCs w:val="28"/>
        </w:rPr>
        <w:t>Übungsaufgaben</w:t>
      </w:r>
    </w:p>
    <w:p w14:paraId="2EB76AC8" w14:textId="77777777" w:rsidR="00BD7DBA" w:rsidRDefault="00BD7DBA" w:rsidP="00BD7DBA">
      <w:pPr>
        <w:jc w:val="center"/>
      </w:pPr>
    </w:p>
    <w:p w14:paraId="2EB76AC9" w14:textId="77777777" w:rsidR="00BD7DBA" w:rsidRDefault="00BD7DBA" w:rsidP="00BD7DBA"/>
    <w:p w14:paraId="2EB76ACA" w14:textId="77777777" w:rsidR="00BD7DBA" w:rsidRDefault="00BD7DBA" w:rsidP="00C634B5">
      <w:pPr>
        <w:numPr>
          <w:ilvl w:val="0"/>
          <w:numId w:val="3"/>
        </w:numPr>
      </w:pPr>
      <w:r>
        <w:t>Die Anzahl unterschiedlicher Informationen</w:t>
      </w:r>
      <w:r w:rsidR="00494CD0">
        <w:t xml:space="preserve"> (</w:t>
      </w:r>
      <w:r w:rsidR="00C634B5">
        <w:t>Z</w:t>
      </w:r>
      <w:r w:rsidR="00494CD0">
        <w:t>)</w:t>
      </w:r>
      <w:r>
        <w:t xml:space="preserve">, die digital gespeichert </w:t>
      </w:r>
      <w:r w:rsidR="00494CD0">
        <w:t xml:space="preserve">und dargestellt </w:t>
      </w:r>
      <w:r>
        <w:t>werden können hängt ab von der verwendeten Bitanzahl</w:t>
      </w:r>
      <w:r w:rsidR="00494CD0">
        <w:t xml:space="preserve"> (N)</w:t>
      </w:r>
      <w:r>
        <w:t xml:space="preserve">. </w:t>
      </w:r>
      <w:r w:rsidR="00494CD0">
        <w:t xml:space="preserve">Die Zuordnung einer eindeutigen Bitkombination zu einer bestimmten Information wird </w:t>
      </w:r>
      <w:r w:rsidR="00494CD0" w:rsidRPr="00494CD0">
        <w:rPr>
          <w:b/>
          <w:bCs/>
          <w:i/>
          <w:iCs/>
          <w:sz w:val="22"/>
          <w:szCs w:val="22"/>
        </w:rPr>
        <w:t>Kodieren</w:t>
      </w:r>
      <w:r w:rsidR="00494CD0">
        <w:t xml:space="preserve"> genannt. </w:t>
      </w:r>
      <w:r>
        <w:t xml:space="preserve">Der Zusammenhang </w:t>
      </w:r>
      <w:r w:rsidR="00494CD0">
        <w:t>lässt sich wie folgt als mathematische Formel darstellen:</w:t>
      </w:r>
    </w:p>
    <w:p w14:paraId="2EB76ACB" w14:textId="77777777" w:rsidR="00494CD0" w:rsidRDefault="00494CD0" w:rsidP="00494CD0"/>
    <w:p w14:paraId="2EB76ACC" w14:textId="77777777" w:rsidR="00BD7DBA" w:rsidRDefault="00167E2E" w:rsidP="00BD7DB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B76AFB" wp14:editId="2EB76AFC">
                <wp:simplePos x="0" y="0"/>
                <wp:positionH relativeFrom="column">
                  <wp:posOffset>2417445</wp:posOffset>
                </wp:positionH>
                <wp:positionV relativeFrom="paragraph">
                  <wp:posOffset>10795</wp:posOffset>
                </wp:positionV>
                <wp:extent cx="685800" cy="457200"/>
                <wp:effectExtent l="0" t="0" r="0" b="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6B07" w14:textId="77777777" w:rsidR="00494CD0" w:rsidRDefault="00494CD0"/>
                          <w:p w14:paraId="2EB76B08" w14:textId="77777777" w:rsidR="00494CD0" w:rsidRDefault="00C634B5" w:rsidP="00494CD0">
                            <w:r>
                              <w:t>Z</w:t>
                            </w:r>
                            <w:r w:rsidR="00494CD0">
                              <w:t xml:space="preserve"> = 2</w:t>
                            </w:r>
                            <w:r w:rsidR="00494CD0" w:rsidRPr="00494CD0">
                              <w:rPr>
                                <w:rFonts w:ascii="Arial" w:hAnsi="Arial"/>
                                <w:vertAlign w:val="superscript"/>
                              </w:rPr>
                              <w:t>N</w:t>
                            </w:r>
                            <w:r w:rsidR="00494CD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B76AF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90.35pt;margin-top:.85pt;width:5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">
                <v:textbox>
                  <w:txbxContent>
                    <w:p w14:paraId="2EB76B07" w14:textId="77777777" w:rsidR="00494CD0" w:rsidRDefault="00494CD0"/>
                    <w:p w14:paraId="2EB76B08" w14:textId="77777777" w:rsidR="00494CD0" w:rsidRDefault="00C634B5" w:rsidP="00494CD0">
                      <w:r>
                        <w:t>Z</w:t>
                      </w:r>
                      <w:r w:rsidR="00494CD0">
                        <w:t xml:space="preserve"> = 2</w:t>
                      </w:r>
                      <w:r w:rsidR="00494CD0" w:rsidRPr="00494CD0">
                        <w:rPr>
                          <w:rFonts w:ascii="Arial" w:hAnsi="Arial"/>
                          <w:vertAlign w:val="superscript"/>
                        </w:rPr>
                        <w:t>N</w:t>
                      </w:r>
                      <w:r w:rsidR="00494CD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B76ACD" w14:textId="77777777" w:rsidR="00494CD0" w:rsidRDefault="00494CD0" w:rsidP="00BD7DBA"/>
    <w:p w14:paraId="2EB76ACE" w14:textId="77777777" w:rsidR="00494CD0" w:rsidRDefault="00494CD0" w:rsidP="00BD7DBA"/>
    <w:p w14:paraId="2EB76ACF" w14:textId="77777777" w:rsidR="00494CD0" w:rsidRDefault="00494CD0" w:rsidP="00C634B5">
      <w:r w:rsidRPr="00035A70">
        <w:rPr>
          <w:b/>
        </w:rPr>
        <w:t>Beispiele</w:t>
      </w:r>
      <w:r>
        <w:t>:</w:t>
      </w:r>
    </w:p>
    <w:p w14:paraId="2EB76AD0" w14:textId="77777777" w:rsidR="00C634B5" w:rsidRDefault="00C634B5" w:rsidP="00494CD0">
      <w:pPr>
        <w:numPr>
          <w:ilvl w:val="0"/>
          <w:numId w:val="2"/>
        </w:numPr>
      </w:pPr>
      <w:r>
        <w:t>Mit 1 Bit kann die Antwort auf die Frage „Geht es dir gut?“ beantwortet werden.</w:t>
      </w:r>
      <w:r>
        <w:br/>
        <w:t xml:space="preserve">            0 = nein, 1 = ja</w:t>
      </w:r>
    </w:p>
    <w:p w14:paraId="2EB76AD1" w14:textId="77777777" w:rsidR="00494CD0" w:rsidRDefault="00494CD0" w:rsidP="00494CD0">
      <w:pPr>
        <w:numPr>
          <w:ilvl w:val="0"/>
          <w:numId w:val="2"/>
        </w:numPr>
      </w:pPr>
      <w:r>
        <w:t xml:space="preserve">Mit 2 Bits die 4 Jahreszeiten kodiert werden: </w:t>
      </w:r>
      <w:r>
        <w:br/>
        <w:t xml:space="preserve">           00 = </w:t>
      </w:r>
      <w:smartTag w:uri="urn:schemas-microsoft-com:office:smarttags" w:element="PersonName">
        <w:r>
          <w:t>Sommer</w:t>
        </w:r>
      </w:smartTag>
      <w:r>
        <w:t>, 01 = Herbst, 10 = Winter, 11 = Frühling.</w:t>
      </w:r>
    </w:p>
    <w:p w14:paraId="2EB76AD2" w14:textId="77777777" w:rsidR="00494CD0" w:rsidRDefault="00494CD0" w:rsidP="00CE0E17">
      <w:pPr>
        <w:numPr>
          <w:ilvl w:val="0"/>
          <w:numId w:val="2"/>
        </w:numPr>
      </w:pPr>
      <w:r>
        <w:t xml:space="preserve">Die </w:t>
      </w:r>
      <w:r w:rsidR="00CE0E17">
        <w:t>Etagen eines 99-stöckigen Hochhauses</w:t>
      </w:r>
      <w:r>
        <w:t xml:space="preserve"> können mit 7 Bit kodiert werden (2</w:t>
      </w:r>
      <w:r w:rsidRPr="00C634B5">
        <w:rPr>
          <w:rFonts w:ascii="Arial" w:hAnsi="Arial"/>
          <w:vertAlign w:val="superscript"/>
        </w:rPr>
        <w:t>7</w:t>
      </w:r>
      <w:r>
        <w:t xml:space="preserve"> = 128, ist größer </w:t>
      </w:r>
      <w:r w:rsidR="00C634B5">
        <w:t>als die erforderlichen 1</w:t>
      </w:r>
      <w:r w:rsidR="00CE0E17">
        <w:t>0</w:t>
      </w:r>
      <w:r w:rsidR="00C634B5">
        <w:t xml:space="preserve">0 </w:t>
      </w:r>
      <w:r w:rsidR="00CE0E17">
        <w:t>Etagennummern</w:t>
      </w:r>
      <w:r w:rsidR="00C634B5">
        <w:t>).</w:t>
      </w:r>
    </w:p>
    <w:p w14:paraId="2EB76AD3" w14:textId="62505C6E" w:rsidR="00C634B5" w:rsidRDefault="00C634B5" w:rsidP="00CE0E17">
      <w:pPr>
        <w:ind w:left="708"/>
      </w:pPr>
      <w:r>
        <w:t>0000001 = 1, 0000010 = 2, 0000011 = 3, ….   110</w:t>
      </w:r>
      <w:r w:rsidR="00CE0E17">
        <w:t>0011</w:t>
      </w:r>
      <w:r>
        <w:t xml:space="preserve"> = </w:t>
      </w:r>
      <w:r w:rsidR="00CE0E17">
        <w:t>99</w:t>
      </w:r>
    </w:p>
    <w:p w14:paraId="3FF6D19C" w14:textId="77777777" w:rsidR="009C51FE" w:rsidRDefault="009C51FE" w:rsidP="00CE0E17">
      <w:pPr>
        <w:ind w:left="708"/>
      </w:pPr>
    </w:p>
    <w:p w14:paraId="2EB76ADE" w14:textId="46F31B1D" w:rsidR="00455923" w:rsidRDefault="00C634B5" w:rsidP="00455923">
      <w:pPr>
        <w:numPr>
          <w:ilvl w:val="0"/>
          <w:numId w:val="1"/>
        </w:numPr>
      </w:pPr>
      <w:r>
        <w:t>Wie viele Bits werden für die digitale Darstellung (Kodierung) der Wochentage benötigt? Stellen Sie eine mögliche Zuordnung her:</w:t>
      </w:r>
    </w:p>
    <w:p w14:paraId="2EB76ADF" w14:textId="3877A361" w:rsidR="00455923" w:rsidRDefault="00455923" w:rsidP="00455923">
      <w:pPr>
        <w:spacing w:before="120"/>
        <w:ind w:firstLine="357"/>
      </w:pPr>
      <w:r>
        <w:t>Antwort: ____</w:t>
      </w:r>
      <w:r w:rsidR="00AF19A0">
        <w:t>3</w:t>
      </w:r>
      <w:r>
        <w:t>__ Bits</w:t>
      </w:r>
    </w:p>
    <w:p w14:paraId="2EB76AE0" w14:textId="2D9648B7" w:rsidR="00C634B5" w:rsidRDefault="00C634B5" w:rsidP="00455923">
      <w:pPr>
        <w:spacing w:before="120"/>
      </w:pPr>
      <w:r>
        <w:t>_</w:t>
      </w:r>
      <w:r w:rsidR="00AF19A0">
        <w:t>000</w:t>
      </w:r>
      <w:proofErr w:type="gramStart"/>
      <w:r>
        <w:t>_ :</w:t>
      </w:r>
      <w:proofErr w:type="gramEnd"/>
      <w:r>
        <w:t xml:space="preserve"> Montag, _</w:t>
      </w:r>
      <w:r w:rsidR="00AF19A0">
        <w:t>001</w:t>
      </w:r>
      <w:r>
        <w:t>_ : Dienstag, _</w:t>
      </w:r>
      <w:r w:rsidR="00AF19A0">
        <w:t>011</w:t>
      </w:r>
      <w:r>
        <w:t xml:space="preserve">_ : Mittwoch, </w:t>
      </w:r>
      <w:r w:rsidR="00AF19A0">
        <w:t>111</w:t>
      </w:r>
      <w:r>
        <w:t>__ : Donnerstag, _</w:t>
      </w:r>
      <w:r w:rsidR="00AF19A0">
        <w:t>100</w:t>
      </w:r>
      <w:r>
        <w:t>_ : Freitag, _</w:t>
      </w:r>
      <w:r w:rsidR="00AF19A0">
        <w:t>110</w:t>
      </w:r>
      <w:r>
        <w:t>_ : Samstag, _</w:t>
      </w:r>
      <w:r w:rsidR="00AF19A0">
        <w:t>101</w:t>
      </w:r>
      <w:r>
        <w:t>_ : Sonntag</w:t>
      </w:r>
    </w:p>
    <w:p w14:paraId="2EB76AE1" w14:textId="77777777" w:rsidR="00C634B5" w:rsidRDefault="00C634B5" w:rsidP="00C634B5"/>
    <w:p w14:paraId="2EB76AE2" w14:textId="77777777" w:rsidR="003340A6" w:rsidRDefault="00C634B5" w:rsidP="00C634B5">
      <w:pPr>
        <w:numPr>
          <w:ilvl w:val="0"/>
          <w:numId w:val="1"/>
        </w:numPr>
      </w:pPr>
      <w:r>
        <w:t>Wie viele Bits werden benötigt um die Tagesminute zu kodieren?</w:t>
      </w:r>
      <w:r>
        <w:br/>
      </w:r>
      <w:r w:rsidRPr="00CE0E17">
        <w:rPr>
          <w:i/>
          <w:iCs/>
        </w:rPr>
        <w:t>Hinweis</w:t>
      </w:r>
      <w:r>
        <w:t>: 0 Min = Mitternacht, 1439 = 23.59 Uhr</w:t>
      </w:r>
    </w:p>
    <w:p w14:paraId="2EB76AE3" w14:textId="1D2EB910" w:rsidR="00455923" w:rsidRDefault="00455923" w:rsidP="00455923">
      <w:pPr>
        <w:spacing w:before="120"/>
        <w:ind w:firstLine="357"/>
      </w:pPr>
      <w:r>
        <w:t>Antwort: ___</w:t>
      </w:r>
      <w:r w:rsidR="00AF19A0">
        <w:t>11</w:t>
      </w:r>
      <w:r>
        <w:t>___ Bits</w:t>
      </w:r>
    </w:p>
    <w:p w14:paraId="2EB76AE4" w14:textId="77777777" w:rsidR="00C634B5" w:rsidRDefault="00C634B5" w:rsidP="00C634B5"/>
    <w:p w14:paraId="2EB76AE5" w14:textId="196C078D" w:rsidR="00CE0E17" w:rsidRDefault="00CE0E17" w:rsidP="00AF19A0">
      <w:pPr>
        <w:numPr>
          <w:ilvl w:val="0"/>
          <w:numId w:val="1"/>
        </w:numPr>
      </w:pPr>
      <w:r>
        <w:t>Wie viele Bits umfasst eine CD mit 700 M</w:t>
      </w:r>
      <w:r w:rsidR="00657FAF">
        <w:t>i</w:t>
      </w:r>
      <w:r>
        <w:t xml:space="preserve">B?  </w:t>
      </w:r>
      <w:proofErr w:type="gramStart"/>
      <w:r>
        <w:t>Antwort :</w:t>
      </w:r>
      <w:proofErr w:type="gramEnd"/>
      <w:r>
        <w:t xml:space="preserve">    </w:t>
      </w:r>
      <w:r w:rsidR="00AF19A0" w:rsidRPr="00AF19A0">
        <w:t>5872025600</w:t>
      </w:r>
      <w:r>
        <w:t>Bits</w:t>
      </w:r>
    </w:p>
    <w:p w14:paraId="2EB76AE6" w14:textId="77777777" w:rsidR="00CE0E17" w:rsidRDefault="00CE0E17" w:rsidP="00CE0E17"/>
    <w:p w14:paraId="2EB76AE7" w14:textId="77777777" w:rsidR="00CE0E17" w:rsidRDefault="00CE0E17" w:rsidP="00CE0E17"/>
    <w:p w14:paraId="2EB76AE8" w14:textId="77777777" w:rsidR="00455923" w:rsidRDefault="00BD7DBA" w:rsidP="00BD7DBA">
      <w:pPr>
        <w:numPr>
          <w:ilvl w:val="0"/>
          <w:numId w:val="1"/>
        </w:numPr>
      </w:pPr>
      <w:r>
        <w:t xml:space="preserve">Eine Digitalkamera erfasst 3,1 Mio. Bildpunkte. Für jeden Bildpunkt werden </w:t>
      </w:r>
      <w:r w:rsidR="00CE0E17">
        <w:t>8 Bits (1 Byte) an Information gespeichert. Wie viele Bilder passen auf die mitgelieferte Speicherkarte von 16 M</w:t>
      </w:r>
      <w:r w:rsidR="00BD4E7B">
        <w:t>i</w:t>
      </w:r>
      <w:r w:rsidR="00CE0E17">
        <w:t>B?</w:t>
      </w:r>
    </w:p>
    <w:p w14:paraId="2EB76AE9" w14:textId="0042E956" w:rsidR="00BD7DBA" w:rsidRDefault="00CE0E17" w:rsidP="00455923">
      <w:pPr>
        <w:spacing w:before="120"/>
        <w:ind w:firstLine="357"/>
      </w:pPr>
      <w:r>
        <w:t xml:space="preserve">Antwort: </w:t>
      </w:r>
      <w:r w:rsidR="00455923">
        <w:t>______</w:t>
      </w:r>
      <w:r w:rsidR="00AF19A0">
        <w:t>5</w:t>
      </w:r>
      <w:bookmarkStart w:id="0" w:name="_GoBack"/>
      <w:bookmarkEnd w:id="0"/>
      <w:r w:rsidR="00455923">
        <w:t>____ Bilder</w:t>
      </w:r>
    </w:p>
    <w:p w14:paraId="2EB76AEA" w14:textId="77777777" w:rsidR="00CE0E17" w:rsidRDefault="00CE0E17" w:rsidP="00CE0E17"/>
    <w:sectPr w:rsidR="00CE0E17" w:rsidSect="00093B91">
      <w:footerReference w:type="default" r:id="rId7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76B03" w14:textId="77777777" w:rsidR="00C649C2" w:rsidRDefault="00C649C2">
      <w:r>
        <w:separator/>
      </w:r>
    </w:p>
  </w:endnote>
  <w:endnote w:type="continuationSeparator" w:id="0">
    <w:p w14:paraId="2EB76B04" w14:textId="77777777" w:rsidR="00C649C2" w:rsidRDefault="00C6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76B05" w14:textId="3C8AB308" w:rsidR="00A5572A" w:rsidRDefault="00A5572A" w:rsidP="00CD38EB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78680D">
      <w:t>Rechner</w:t>
    </w:r>
    <w:r w:rsidR="00950C3E">
      <w:t>-T</w:t>
    </w:r>
    <w:r>
      <w:t>echnik</w:t>
    </w:r>
    <w:r>
      <w:tab/>
    </w:r>
    <w:r w:rsidR="009C51FE">
      <w:t>12</w:t>
    </w:r>
    <w:r w:rsidR="00452A21">
      <w:t>.0</w:t>
    </w:r>
    <w:r w:rsidR="002F02E2">
      <w:t>9</w:t>
    </w:r>
    <w:r w:rsidR="00452A21">
      <w:t>.</w:t>
    </w:r>
    <w:r w:rsidR="002F02E2">
      <w:t>1</w:t>
    </w:r>
    <w:r w:rsidR="009C51FE">
      <w:t>7</w:t>
    </w:r>
  </w:p>
  <w:p w14:paraId="2EB76B06" w14:textId="0CFBADA3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F19A0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76B01" w14:textId="77777777" w:rsidR="00C649C2" w:rsidRDefault="00C649C2">
      <w:r>
        <w:separator/>
      </w:r>
    </w:p>
  </w:footnote>
  <w:footnote w:type="continuationSeparator" w:id="0">
    <w:p w14:paraId="2EB76B02" w14:textId="77777777" w:rsidR="00C649C2" w:rsidRDefault="00C6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75E3"/>
    <w:multiLevelType w:val="hybridMultilevel"/>
    <w:tmpl w:val="7C14B1A8"/>
    <w:lvl w:ilvl="0" w:tplc="319EE28E">
      <w:start w:val="1"/>
      <w:numFmt w:val="decimal"/>
      <w:lvlText w:val="Hinweis 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E7D6A1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B721AF"/>
    <w:multiLevelType w:val="hybridMultilevel"/>
    <w:tmpl w:val="95DE0F5A"/>
    <w:lvl w:ilvl="0" w:tplc="3C7AA48E">
      <w:start w:val="1"/>
      <w:numFmt w:val="decimal"/>
      <w:lvlText w:val="Aufgabe 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FD503D"/>
    <w:multiLevelType w:val="hybridMultilevel"/>
    <w:tmpl w:val="F8B0FEE6"/>
    <w:lvl w:ilvl="0" w:tplc="E7D6A1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70693F"/>
    <w:multiLevelType w:val="hybridMultilevel"/>
    <w:tmpl w:val="EBB2B4F8"/>
    <w:lvl w:ilvl="0" w:tplc="40D450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sz w:val="22"/>
      </w:rPr>
    </w:lvl>
    <w:lvl w:ilvl="1" w:tplc="E7D6A1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6479"/>
    <w:rsid w:val="00022F4A"/>
    <w:rsid w:val="00035A70"/>
    <w:rsid w:val="00052F6A"/>
    <w:rsid w:val="00063738"/>
    <w:rsid w:val="00081ACC"/>
    <w:rsid w:val="00093B91"/>
    <w:rsid w:val="000B0651"/>
    <w:rsid w:val="000C129A"/>
    <w:rsid w:val="000D16ED"/>
    <w:rsid w:val="000F7110"/>
    <w:rsid w:val="00132159"/>
    <w:rsid w:val="00154A55"/>
    <w:rsid w:val="00161F27"/>
    <w:rsid w:val="00162745"/>
    <w:rsid w:val="00167E2E"/>
    <w:rsid w:val="00193694"/>
    <w:rsid w:val="00215C68"/>
    <w:rsid w:val="0021643A"/>
    <w:rsid w:val="0022245B"/>
    <w:rsid w:val="002422FF"/>
    <w:rsid w:val="00254DE4"/>
    <w:rsid w:val="002659B7"/>
    <w:rsid w:val="002915A3"/>
    <w:rsid w:val="00291712"/>
    <w:rsid w:val="002A5E45"/>
    <w:rsid w:val="002A6813"/>
    <w:rsid w:val="002D30C0"/>
    <w:rsid w:val="002D6237"/>
    <w:rsid w:val="002F02E2"/>
    <w:rsid w:val="002F5930"/>
    <w:rsid w:val="00306328"/>
    <w:rsid w:val="00313475"/>
    <w:rsid w:val="003174DF"/>
    <w:rsid w:val="003340A6"/>
    <w:rsid w:val="0039688D"/>
    <w:rsid w:val="003A30D8"/>
    <w:rsid w:val="003B3D7E"/>
    <w:rsid w:val="003C05BA"/>
    <w:rsid w:val="003C774C"/>
    <w:rsid w:val="003D0682"/>
    <w:rsid w:val="004056F2"/>
    <w:rsid w:val="00417201"/>
    <w:rsid w:val="00417400"/>
    <w:rsid w:val="00426133"/>
    <w:rsid w:val="00452A21"/>
    <w:rsid w:val="0045300D"/>
    <w:rsid w:val="00455923"/>
    <w:rsid w:val="0045782A"/>
    <w:rsid w:val="00494CD0"/>
    <w:rsid w:val="004A15C7"/>
    <w:rsid w:val="004B57B0"/>
    <w:rsid w:val="004E5C15"/>
    <w:rsid w:val="005021EA"/>
    <w:rsid w:val="00546601"/>
    <w:rsid w:val="00552D00"/>
    <w:rsid w:val="00553E07"/>
    <w:rsid w:val="00556120"/>
    <w:rsid w:val="0058667C"/>
    <w:rsid w:val="00605A68"/>
    <w:rsid w:val="006159A0"/>
    <w:rsid w:val="006324B3"/>
    <w:rsid w:val="006559D8"/>
    <w:rsid w:val="00657FAF"/>
    <w:rsid w:val="00685E32"/>
    <w:rsid w:val="00690095"/>
    <w:rsid w:val="006945C9"/>
    <w:rsid w:val="006A5CEF"/>
    <w:rsid w:val="006B168E"/>
    <w:rsid w:val="00703077"/>
    <w:rsid w:val="007037D8"/>
    <w:rsid w:val="00720AEF"/>
    <w:rsid w:val="0078345E"/>
    <w:rsid w:val="00785459"/>
    <w:rsid w:val="0078680D"/>
    <w:rsid w:val="0080362A"/>
    <w:rsid w:val="00872830"/>
    <w:rsid w:val="00875097"/>
    <w:rsid w:val="0088234C"/>
    <w:rsid w:val="008B03E1"/>
    <w:rsid w:val="008C0D07"/>
    <w:rsid w:val="008C2E37"/>
    <w:rsid w:val="00910B3C"/>
    <w:rsid w:val="00911A6E"/>
    <w:rsid w:val="009174B0"/>
    <w:rsid w:val="00927F25"/>
    <w:rsid w:val="00940657"/>
    <w:rsid w:val="009428E4"/>
    <w:rsid w:val="00950C3E"/>
    <w:rsid w:val="00985F56"/>
    <w:rsid w:val="009868E3"/>
    <w:rsid w:val="009B3771"/>
    <w:rsid w:val="009C51FE"/>
    <w:rsid w:val="009D47AD"/>
    <w:rsid w:val="009E27EC"/>
    <w:rsid w:val="009E7DBF"/>
    <w:rsid w:val="009F0940"/>
    <w:rsid w:val="00A07909"/>
    <w:rsid w:val="00A24DBB"/>
    <w:rsid w:val="00A26982"/>
    <w:rsid w:val="00A321F1"/>
    <w:rsid w:val="00A40B0B"/>
    <w:rsid w:val="00A5572A"/>
    <w:rsid w:val="00A76356"/>
    <w:rsid w:val="00AA0C72"/>
    <w:rsid w:val="00AB0EA2"/>
    <w:rsid w:val="00AF19A0"/>
    <w:rsid w:val="00AF7823"/>
    <w:rsid w:val="00B61A64"/>
    <w:rsid w:val="00B96C30"/>
    <w:rsid w:val="00BA7A36"/>
    <w:rsid w:val="00BD2DBA"/>
    <w:rsid w:val="00BD4E7B"/>
    <w:rsid w:val="00BD7DBA"/>
    <w:rsid w:val="00C2200F"/>
    <w:rsid w:val="00C634B5"/>
    <w:rsid w:val="00C649C2"/>
    <w:rsid w:val="00C64C2E"/>
    <w:rsid w:val="00C926E2"/>
    <w:rsid w:val="00CC409F"/>
    <w:rsid w:val="00CD38EB"/>
    <w:rsid w:val="00CE0E17"/>
    <w:rsid w:val="00CE33D7"/>
    <w:rsid w:val="00D61B03"/>
    <w:rsid w:val="00D65120"/>
    <w:rsid w:val="00D81604"/>
    <w:rsid w:val="00D86631"/>
    <w:rsid w:val="00D871A2"/>
    <w:rsid w:val="00D93550"/>
    <w:rsid w:val="00DB21B4"/>
    <w:rsid w:val="00DF544E"/>
    <w:rsid w:val="00E31D31"/>
    <w:rsid w:val="00EA085C"/>
    <w:rsid w:val="00EA324F"/>
    <w:rsid w:val="00EB2610"/>
    <w:rsid w:val="00EB5ABD"/>
    <w:rsid w:val="00EE010A"/>
    <w:rsid w:val="00EE12CD"/>
    <w:rsid w:val="00EE6632"/>
    <w:rsid w:val="00EF031B"/>
    <w:rsid w:val="00EF5A32"/>
    <w:rsid w:val="00F36D35"/>
    <w:rsid w:val="00F4064F"/>
    <w:rsid w:val="00F55879"/>
    <w:rsid w:val="00F56444"/>
    <w:rsid w:val="00F640AE"/>
    <w:rsid w:val="00F65C18"/>
    <w:rsid w:val="00F766D6"/>
    <w:rsid w:val="00FA2BFD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EB76AC6"/>
  <w15:docId w15:val="{F4014ED1-8286-4379-B8D7-52AEAEA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E42CFBEC.dotm</Template>
  <TotalTime>0</TotalTime>
  <Pages>1</Pages>
  <Words>242</Words>
  <Characters>1286</Characters>
  <Application>Microsoft Office Word</Application>
  <DocSecurity>4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kahmann_leo</cp:lastModifiedBy>
  <cp:revision>2</cp:revision>
  <cp:lastPrinted>2006-08-21T15:05:00Z</cp:lastPrinted>
  <dcterms:created xsi:type="dcterms:W3CDTF">2018-09-17T07:13:00Z</dcterms:created>
  <dcterms:modified xsi:type="dcterms:W3CDTF">2018-09-17T07:13:00Z</dcterms:modified>
</cp:coreProperties>
</file>